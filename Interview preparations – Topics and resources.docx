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A6ECA" w14:textId="77777777" w:rsidR="007E404E" w:rsidRDefault="00C4128B">
      <w:pPr>
        <w:pStyle w:val="Heading1"/>
      </w:pPr>
      <w:r>
        <w:t>Interview preparations – Topics and resources</w:t>
      </w:r>
    </w:p>
    <w:p w14:paraId="55D8FAD9" w14:textId="77777777" w:rsidR="007E404E" w:rsidRDefault="00C4128B" w:rsidP="00C4128B">
      <w:pPr>
        <w:pStyle w:val="ListBullet"/>
        <w:numPr>
          <w:ilvl w:val="0"/>
          <w:numId w:val="5"/>
        </w:numPr>
      </w:pPr>
      <w:r>
        <w:t>Android</w:t>
      </w:r>
    </w:p>
    <w:p w14:paraId="001C2AE8" w14:textId="77777777" w:rsidR="00C4128B" w:rsidRDefault="00C4128B" w:rsidP="00C4128B">
      <w:pPr>
        <w:pStyle w:val="ListBullet"/>
        <w:numPr>
          <w:ilvl w:val="1"/>
          <w:numId w:val="5"/>
        </w:numPr>
      </w:pPr>
      <w:r>
        <w:t xml:space="preserve">App development training - </w:t>
      </w:r>
      <w:hyperlink r:id="rId7" w:history="1">
        <w:r w:rsidRPr="00A55C90">
          <w:rPr>
            <w:rStyle w:val="Hyperlink"/>
          </w:rPr>
          <w:t>https://developer.android.com/training/index.html</w:t>
        </w:r>
      </w:hyperlink>
    </w:p>
    <w:p w14:paraId="53A6B21D" w14:textId="77777777" w:rsidR="00C4128B" w:rsidRDefault="0033390F" w:rsidP="00C4128B">
      <w:pPr>
        <w:pStyle w:val="ListBullet"/>
        <w:numPr>
          <w:ilvl w:val="1"/>
          <w:numId w:val="5"/>
        </w:numPr>
      </w:pPr>
      <w:r>
        <w:t xml:space="preserve">Android components - </w:t>
      </w:r>
      <w:hyperlink r:id="rId8" w:history="1">
        <w:r w:rsidRPr="00A55C90">
          <w:rPr>
            <w:rStyle w:val="Hyperlink"/>
          </w:rPr>
          <w:t>https://developer.android.com/guide/components/fundamentals.html</w:t>
        </w:r>
      </w:hyperlink>
    </w:p>
    <w:p w14:paraId="3D0BE657" w14:textId="77777777" w:rsidR="00A967CE" w:rsidRDefault="00A967CE" w:rsidP="00CF35BF">
      <w:pPr>
        <w:pStyle w:val="ListBullet"/>
        <w:numPr>
          <w:ilvl w:val="1"/>
          <w:numId w:val="5"/>
        </w:numPr>
      </w:pPr>
      <w:r>
        <w:t xml:space="preserve">Android Material design - </w:t>
      </w:r>
      <w:hyperlink r:id="rId9" w:history="1">
        <w:r w:rsidR="0038760B" w:rsidRPr="00A55C90">
          <w:rPr>
            <w:rStyle w:val="Hyperlink"/>
          </w:rPr>
          <w:t>https://developer.android.com/design/index.html</w:t>
        </w:r>
      </w:hyperlink>
    </w:p>
    <w:p w14:paraId="0C907DBC" w14:textId="77777777" w:rsidR="0038760B" w:rsidRDefault="0038760B" w:rsidP="00CF35BF">
      <w:pPr>
        <w:pStyle w:val="ListBullet"/>
        <w:numPr>
          <w:ilvl w:val="1"/>
          <w:numId w:val="5"/>
        </w:numPr>
      </w:pPr>
      <w:r>
        <w:t>Android Security</w:t>
      </w:r>
    </w:p>
    <w:p w14:paraId="1E345EE1" w14:textId="77777777" w:rsidR="0038760B" w:rsidRDefault="0038760B" w:rsidP="0038760B">
      <w:pPr>
        <w:pStyle w:val="ListBullet"/>
        <w:numPr>
          <w:ilvl w:val="0"/>
          <w:numId w:val="5"/>
        </w:numPr>
      </w:pPr>
      <w:r>
        <w:t xml:space="preserve">Build process – </w:t>
      </w:r>
      <w:proofErr w:type="spellStart"/>
      <w:r>
        <w:t>Gradle</w:t>
      </w:r>
      <w:proofErr w:type="spellEnd"/>
      <w:r>
        <w:t xml:space="preserve"> </w:t>
      </w:r>
    </w:p>
    <w:p w14:paraId="5A289F73" w14:textId="77777777" w:rsidR="0038760B" w:rsidRDefault="0038760B" w:rsidP="0038760B">
      <w:pPr>
        <w:pStyle w:val="ListBullet"/>
        <w:numPr>
          <w:ilvl w:val="1"/>
          <w:numId w:val="5"/>
        </w:numPr>
      </w:pPr>
      <w:r>
        <w:t xml:space="preserve">Tutorial - </w:t>
      </w:r>
      <w:hyperlink r:id="rId10" w:history="1">
        <w:r w:rsidRPr="00A55C90">
          <w:rPr>
            <w:rStyle w:val="Hyperlink"/>
          </w:rPr>
          <w:t>https://www.tutorialspoint.com/gradle/index.htm</w:t>
        </w:r>
      </w:hyperlink>
    </w:p>
    <w:p w14:paraId="6379E414" w14:textId="77777777" w:rsidR="0038760B" w:rsidRDefault="0038760B" w:rsidP="0038760B">
      <w:pPr>
        <w:pStyle w:val="ListBullet"/>
        <w:numPr>
          <w:ilvl w:val="0"/>
          <w:numId w:val="5"/>
        </w:numPr>
      </w:pPr>
      <w:r>
        <w:t xml:space="preserve">Data structures </w:t>
      </w:r>
    </w:p>
    <w:p w14:paraId="562FC348" w14:textId="77777777" w:rsidR="0038760B" w:rsidRDefault="0038760B" w:rsidP="0038760B">
      <w:pPr>
        <w:pStyle w:val="ListBullet"/>
        <w:numPr>
          <w:ilvl w:val="1"/>
          <w:numId w:val="5"/>
        </w:numPr>
      </w:pPr>
      <w:r>
        <w:t>String, Array</w:t>
      </w:r>
    </w:p>
    <w:p w14:paraId="01639034" w14:textId="77777777" w:rsidR="0038760B" w:rsidRDefault="0038760B" w:rsidP="0038760B">
      <w:pPr>
        <w:pStyle w:val="ListBullet"/>
        <w:numPr>
          <w:ilvl w:val="1"/>
          <w:numId w:val="5"/>
        </w:numPr>
      </w:pPr>
      <w:r>
        <w:t xml:space="preserve">Stack, Queue, </w:t>
      </w:r>
      <w:proofErr w:type="spellStart"/>
      <w:r>
        <w:t>LinkedList</w:t>
      </w:r>
      <w:proofErr w:type="spellEnd"/>
    </w:p>
    <w:p w14:paraId="639FD5B5" w14:textId="77777777" w:rsidR="0038760B" w:rsidRDefault="0038760B" w:rsidP="0038760B">
      <w:pPr>
        <w:pStyle w:val="ListBullet"/>
        <w:numPr>
          <w:ilvl w:val="1"/>
          <w:numId w:val="5"/>
        </w:numPr>
      </w:pPr>
      <w:proofErr w:type="spellStart"/>
      <w:r>
        <w:t>HashTable</w:t>
      </w:r>
      <w:proofErr w:type="spellEnd"/>
    </w:p>
    <w:p w14:paraId="05D67127" w14:textId="77777777" w:rsidR="0038760B" w:rsidRDefault="0038760B" w:rsidP="0038760B">
      <w:pPr>
        <w:pStyle w:val="ListBullet"/>
        <w:numPr>
          <w:ilvl w:val="1"/>
          <w:numId w:val="5"/>
        </w:numPr>
      </w:pPr>
      <w:r>
        <w:t>Tree/Graph</w:t>
      </w:r>
    </w:p>
    <w:p w14:paraId="0EBF8F6E" w14:textId="77777777" w:rsidR="0038760B" w:rsidRDefault="0038760B" w:rsidP="0038760B">
      <w:pPr>
        <w:pStyle w:val="ListBullet"/>
        <w:numPr>
          <w:ilvl w:val="0"/>
          <w:numId w:val="5"/>
        </w:numPr>
      </w:pPr>
      <w:r>
        <w:t>Algorithms</w:t>
      </w:r>
    </w:p>
    <w:p w14:paraId="65EE3385" w14:textId="77777777" w:rsidR="0038760B" w:rsidRDefault="0038760B" w:rsidP="0038760B">
      <w:pPr>
        <w:pStyle w:val="ListBullet"/>
        <w:numPr>
          <w:ilvl w:val="1"/>
          <w:numId w:val="5"/>
        </w:numPr>
      </w:pPr>
      <w:r>
        <w:t>Sorting – Merge Sort, Quick Sort, Insertion sort, Selection Sort</w:t>
      </w:r>
    </w:p>
    <w:p w14:paraId="7E3B56DF" w14:textId="77777777" w:rsidR="0038760B" w:rsidRDefault="0038760B" w:rsidP="0038760B">
      <w:pPr>
        <w:pStyle w:val="ListBullet"/>
        <w:numPr>
          <w:ilvl w:val="1"/>
          <w:numId w:val="5"/>
        </w:numPr>
      </w:pPr>
      <w:r>
        <w:t>Search – Binary Search, BFS, DFS</w:t>
      </w:r>
    </w:p>
    <w:p w14:paraId="458095E2" w14:textId="77777777" w:rsidR="0038760B" w:rsidRDefault="0038760B" w:rsidP="0038760B">
      <w:pPr>
        <w:pStyle w:val="ListBullet"/>
        <w:numPr>
          <w:ilvl w:val="1"/>
          <w:numId w:val="5"/>
        </w:numPr>
      </w:pPr>
      <w:r>
        <w:t>Tree Traversal – In-order, pre-order, post-order</w:t>
      </w:r>
    </w:p>
    <w:p w14:paraId="7102D617" w14:textId="77777777" w:rsidR="0038760B" w:rsidRDefault="0038760B" w:rsidP="0038760B">
      <w:pPr>
        <w:pStyle w:val="ListBullet"/>
        <w:numPr>
          <w:ilvl w:val="1"/>
          <w:numId w:val="5"/>
        </w:numPr>
      </w:pPr>
      <w:r>
        <w:t>Advanced – Balancing tree, MST, Red-Black tree</w:t>
      </w:r>
    </w:p>
    <w:p w14:paraId="14DC2C24" w14:textId="77777777" w:rsidR="0038760B" w:rsidRDefault="0038760B" w:rsidP="0038760B">
      <w:pPr>
        <w:pStyle w:val="ListBullet"/>
        <w:numPr>
          <w:ilvl w:val="0"/>
          <w:numId w:val="5"/>
        </w:numPr>
      </w:pPr>
      <w:r>
        <w:t>Computer science fundamentals</w:t>
      </w:r>
    </w:p>
    <w:p w14:paraId="5D961740" w14:textId="77777777" w:rsidR="0038760B" w:rsidRDefault="0038760B" w:rsidP="0038760B">
      <w:pPr>
        <w:pStyle w:val="ListBullet"/>
        <w:numPr>
          <w:ilvl w:val="1"/>
          <w:numId w:val="5"/>
        </w:numPr>
      </w:pPr>
      <w:r>
        <w:t>Operation system fundamentals</w:t>
      </w:r>
    </w:p>
    <w:p w14:paraId="6206D89A" w14:textId="77777777" w:rsidR="0038760B" w:rsidRDefault="0038760B" w:rsidP="0038760B">
      <w:pPr>
        <w:pStyle w:val="ListBullet"/>
        <w:numPr>
          <w:ilvl w:val="1"/>
          <w:numId w:val="5"/>
        </w:numPr>
      </w:pPr>
      <w:r>
        <w:t>Memory management (Heap, Stack etc.,)</w:t>
      </w:r>
    </w:p>
    <w:p w14:paraId="3BB06A6E" w14:textId="77777777" w:rsidR="0038760B" w:rsidRDefault="0038760B" w:rsidP="0038760B">
      <w:pPr>
        <w:pStyle w:val="ListBullet"/>
        <w:numPr>
          <w:ilvl w:val="1"/>
          <w:numId w:val="5"/>
        </w:numPr>
      </w:pPr>
      <w:r>
        <w:t>Process/Threads</w:t>
      </w:r>
    </w:p>
    <w:p w14:paraId="79EFD9AC" w14:textId="77777777" w:rsidR="0038760B" w:rsidRDefault="0038760B" w:rsidP="0038760B">
      <w:pPr>
        <w:pStyle w:val="ListBullet"/>
        <w:numPr>
          <w:ilvl w:val="1"/>
          <w:numId w:val="5"/>
        </w:numPr>
      </w:pPr>
      <w:r>
        <w:t xml:space="preserve">Book: </w:t>
      </w:r>
    </w:p>
    <w:p w14:paraId="017E81EA" w14:textId="77777777" w:rsidR="0038760B" w:rsidRDefault="0038760B" w:rsidP="0038760B">
      <w:pPr>
        <w:pStyle w:val="ListBullet"/>
        <w:numPr>
          <w:ilvl w:val="0"/>
          <w:numId w:val="5"/>
        </w:numPr>
      </w:pPr>
      <w:r>
        <w:t>Java</w:t>
      </w:r>
    </w:p>
    <w:p w14:paraId="6D4AAD2C" w14:textId="77777777" w:rsidR="0038760B" w:rsidRDefault="0038760B" w:rsidP="0038760B">
      <w:pPr>
        <w:pStyle w:val="ListBullet"/>
        <w:numPr>
          <w:ilvl w:val="1"/>
          <w:numId w:val="5"/>
        </w:numPr>
      </w:pPr>
      <w:r>
        <w:t>Core Java</w:t>
      </w:r>
    </w:p>
    <w:p w14:paraId="64E24F8B" w14:textId="77777777" w:rsidR="0038760B" w:rsidRDefault="0038760B" w:rsidP="0038760B">
      <w:pPr>
        <w:pStyle w:val="ListBullet"/>
        <w:numPr>
          <w:ilvl w:val="1"/>
          <w:numId w:val="5"/>
        </w:numPr>
      </w:pPr>
      <w:r>
        <w:t>Java Collections framework</w:t>
      </w:r>
    </w:p>
    <w:p w14:paraId="591275B7" w14:textId="77777777" w:rsidR="0038760B" w:rsidRDefault="0038760B" w:rsidP="0038760B">
      <w:pPr>
        <w:pStyle w:val="ListBullet"/>
        <w:numPr>
          <w:ilvl w:val="1"/>
          <w:numId w:val="5"/>
        </w:numPr>
      </w:pPr>
      <w:r>
        <w:t>Book: Effective Java – Joshua Bloch</w:t>
      </w:r>
    </w:p>
    <w:p w14:paraId="343ACEBD" w14:textId="77777777" w:rsidR="0038760B" w:rsidRDefault="0038760B" w:rsidP="0038760B">
      <w:pPr>
        <w:pStyle w:val="ListBullet"/>
        <w:numPr>
          <w:ilvl w:val="0"/>
          <w:numId w:val="5"/>
        </w:numPr>
      </w:pPr>
      <w:r>
        <w:t xml:space="preserve">Design patterns </w:t>
      </w:r>
    </w:p>
    <w:p w14:paraId="4F19F9A8" w14:textId="77777777" w:rsidR="0038760B" w:rsidRDefault="0038760B" w:rsidP="0038760B">
      <w:pPr>
        <w:pStyle w:val="ListBullet"/>
        <w:numPr>
          <w:ilvl w:val="1"/>
          <w:numId w:val="5"/>
        </w:numPr>
      </w:pPr>
      <w:r>
        <w:t>Architectural patterns – MVP/MVVM/MVC</w:t>
      </w:r>
    </w:p>
    <w:p w14:paraId="328B896F" w14:textId="77777777" w:rsidR="0038760B" w:rsidRDefault="0038760B" w:rsidP="0038760B">
      <w:pPr>
        <w:pStyle w:val="ListBullet"/>
        <w:numPr>
          <w:ilvl w:val="1"/>
          <w:numId w:val="5"/>
        </w:numPr>
      </w:pPr>
      <w:r>
        <w:t>Structural pattern</w:t>
      </w:r>
    </w:p>
    <w:p w14:paraId="2E243447" w14:textId="77777777" w:rsidR="0038760B" w:rsidRDefault="0038760B" w:rsidP="0038760B">
      <w:pPr>
        <w:pStyle w:val="ListBullet"/>
        <w:numPr>
          <w:ilvl w:val="1"/>
          <w:numId w:val="5"/>
        </w:numPr>
      </w:pPr>
      <w:r>
        <w:t>Behavioral pattern – Observer, Abstract</w:t>
      </w:r>
    </w:p>
    <w:p w14:paraId="3DF6502D" w14:textId="77777777" w:rsidR="0038760B" w:rsidRDefault="0038760B" w:rsidP="0038760B">
      <w:pPr>
        <w:pStyle w:val="ListBullet"/>
        <w:numPr>
          <w:ilvl w:val="1"/>
          <w:numId w:val="5"/>
        </w:numPr>
      </w:pPr>
      <w:r>
        <w:t>Creational pattern – Builder, Singleton, Dependency Injection</w:t>
      </w:r>
    </w:p>
    <w:p w14:paraId="2D6E93A8" w14:textId="77777777" w:rsidR="0038760B" w:rsidRDefault="0038760B" w:rsidP="0038760B">
      <w:pPr>
        <w:pStyle w:val="ListBullet"/>
        <w:numPr>
          <w:ilvl w:val="0"/>
          <w:numId w:val="5"/>
        </w:numPr>
      </w:pPr>
      <w:r>
        <w:t>Open source libs</w:t>
      </w:r>
      <w:bookmarkStart w:id="0" w:name="_GoBack"/>
      <w:bookmarkEnd w:id="0"/>
    </w:p>
    <w:p w14:paraId="06236E8C" w14:textId="77777777" w:rsidR="0038760B" w:rsidRDefault="0038760B" w:rsidP="0038760B">
      <w:pPr>
        <w:pStyle w:val="ListBullet"/>
        <w:numPr>
          <w:ilvl w:val="1"/>
          <w:numId w:val="5"/>
        </w:numPr>
      </w:pPr>
      <w:r>
        <w:t>HTTP Client – Retrofit</w:t>
      </w:r>
    </w:p>
    <w:p w14:paraId="1854B486" w14:textId="77777777" w:rsidR="0038760B" w:rsidRDefault="0038760B" w:rsidP="0038760B">
      <w:pPr>
        <w:pStyle w:val="ListBullet"/>
        <w:numPr>
          <w:ilvl w:val="1"/>
          <w:numId w:val="5"/>
        </w:numPr>
      </w:pPr>
      <w:r>
        <w:t>DI – Dagger</w:t>
      </w:r>
    </w:p>
    <w:p w14:paraId="049E2CFC" w14:textId="77777777" w:rsidR="0038760B" w:rsidRDefault="0038760B" w:rsidP="0038760B">
      <w:pPr>
        <w:pStyle w:val="ListBullet"/>
        <w:numPr>
          <w:ilvl w:val="1"/>
          <w:numId w:val="5"/>
        </w:numPr>
      </w:pPr>
      <w:proofErr w:type="spellStart"/>
      <w:r>
        <w:t>RxJava</w:t>
      </w:r>
      <w:proofErr w:type="spellEnd"/>
      <w:r>
        <w:t xml:space="preserve"> – Asynchronous handling</w:t>
      </w:r>
    </w:p>
    <w:p w14:paraId="43306AC8" w14:textId="77777777" w:rsidR="0038760B" w:rsidRDefault="0038760B" w:rsidP="0038760B">
      <w:pPr>
        <w:pStyle w:val="ListBullet"/>
        <w:numPr>
          <w:ilvl w:val="0"/>
          <w:numId w:val="5"/>
        </w:numPr>
      </w:pPr>
      <w:r>
        <w:t xml:space="preserve">SCM - </w:t>
      </w:r>
      <w:proofErr w:type="spellStart"/>
      <w:r>
        <w:t>Git</w:t>
      </w:r>
      <w:proofErr w:type="spellEnd"/>
    </w:p>
    <w:sectPr w:rsidR="0038760B">
      <w:footerReference w:type="default" r:id="rId11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6E6FE8" w14:textId="77777777" w:rsidR="00104AB0" w:rsidRDefault="00104AB0">
      <w:r>
        <w:separator/>
      </w:r>
    </w:p>
    <w:p w14:paraId="12C81025" w14:textId="77777777" w:rsidR="00104AB0" w:rsidRDefault="00104AB0"/>
  </w:endnote>
  <w:endnote w:type="continuationSeparator" w:id="0">
    <w:p w14:paraId="08D4FFF4" w14:textId="77777777" w:rsidR="00104AB0" w:rsidRDefault="00104AB0">
      <w:r>
        <w:continuationSeparator/>
      </w:r>
    </w:p>
    <w:p w14:paraId="6E6BDD26" w14:textId="77777777" w:rsidR="00104AB0" w:rsidRDefault="00104A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6A361B" w14:textId="77777777" w:rsidR="007E404E" w:rsidRDefault="00104AB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907577" w14:textId="77777777" w:rsidR="00104AB0" w:rsidRDefault="00104AB0">
      <w:r>
        <w:separator/>
      </w:r>
    </w:p>
    <w:p w14:paraId="06F74427" w14:textId="77777777" w:rsidR="00104AB0" w:rsidRDefault="00104AB0"/>
  </w:footnote>
  <w:footnote w:type="continuationSeparator" w:id="0">
    <w:p w14:paraId="758E4F92" w14:textId="77777777" w:rsidR="00104AB0" w:rsidRDefault="00104AB0">
      <w:r>
        <w:continuationSeparator/>
      </w:r>
    </w:p>
    <w:p w14:paraId="6F8F9C2E" w14:textId="77777777" w:rsidR="00104AB0" w:rsidRDefault="00104AB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77848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8E6B86"/>
    <w:multiLevelType w:val="hybridMultilevel"/>
    <w:tmpl w:val="8AFA4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28B"/>
    <w:rsid w:val="00104AB0"/>
    <w:rsid w:val="0033390F"/>
    <w:rsid w:val="0038760B"/>
    <w:rsid w:val="007E404E"/>
    <w:rsid w:val="00A967CE"/>
    <w:rsid w:val="00C4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73D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eveloper.android.com/training/index.html" TargetMode="External"/><Relationship Id="rId8" Type="http://schemas.openxmlformats.org/officeDocument/2006/relationships/hyperlink" Target="https://developer.android.com/guide/components/fundamentals.html" TargetMode="External"/><Relationship Id="rId9" Type="http://schemas.openxmlformats.org/officeDocument/2006/relationships/hyperlink" Target="https://developer.android.com/design/index.html" TargetMode="External"/><Relationship Id="rId10" Type="http://schemas.openxmlformats.org/officeDocument/2006/relationships/hyperlink" Target="https://www.tutorialspoint.com/gradle/index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kkama4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CFA"/>
    <w:rsid w:val="000F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015F522C7D86439A70AE3B9E416C6F">
    <w:name w:val="3F015F522C7D86439A70AE3B9E416C6F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06B059C9EA3EA04486ABFC9D36EB1247">
    <w:name w:val="06B059C9EA3EA04486ABFC9D36EB12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12</TotalTime>
  <Pages>1</Pages>
  <Words>211</Words>
  <Characters>1205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2017-03-16T00:56:00Z</dcterms:created>
  <dcterms:modified xsi:type="dcterms:W3CDTF">2017-03-16T01:11:00Z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